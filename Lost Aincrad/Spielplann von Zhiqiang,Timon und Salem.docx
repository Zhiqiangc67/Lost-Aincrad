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C3ED1" w14:textId="77777777" w:rsidR="00772FFF" w:rsidRDefault="00666CCB">
      <w:pPr>
        <w:rPr>
          <w:b/>
          <w:bCs/>
        </w:rPr>
      </w:pPr>
      <w:r>
        <w:rPr>
          <w:b/>
          <w:bCs/>
        </w:rPr>
        <w:t>Spielplan – "Quest zur Werkstatt"</w:t>
      </w:r>
    </w:p>
    <w:p w14:paraId="117C3ED2" w14:textId="77777777" w:rsidR="00772FFF" w:rsidRDefault="00666CCB">
      <w:r>
        <w:rPr>
          <w:i/>
          <w:iCs/>
        </w:rPr>
        <w:t>(Adventure/RPG-Textbasiert mit Action-Elementen)</w:t>
      </w:r>
    </w:p>
    <w:p w14:paraId="117C3ED3" w14:textId="77777777" w:rsidR="00772FFF" w:rsidRDefault="00666CCB">
      <w:pPr>
        <w:rPr>
          <w:b/>
          <w:bCs/>
        </w:rPr>
      </w:pPr>
      <w:r>
        <w:rPr>
          <w:b/>
          <w:bCs/>
        </w:rPr>
        <w:t>1. Kernkonzept</w:t>
      </w:r>
    </w:p>
    <w:p w14:paraId="117C3ED4" w14:textId="77777777" w:rsidR="00772FFF" w:rsidRDefault="00666CCB">
      <w:pPr>
        <w:numPr>
          <w:ilvl w:val="0"/>
          <w:numId w:val="1"/>
        </w:numPr>
      </w:pPr>
      <w:r>
        <w:rPr>
          <w:b/>
          <w:bCs/>
        </w:rPr>
        <w:t>Genre</w:t>
      </w:r>
      <w:r>
        <w:t>: Textbasiertes Adventure mit RPG- und Rätsel-Elementen.</w:t>
      </w:r>
    </w:p>
    <w:p w14:paraId="117C3ED5" w14:textId="77777777" w:rsidR="00772FFF" w:rsidRDefault="00666CCB">
      <w:pPr>
        <w:numPr>
          <w:ilvl w:val="0"/>
          <w:numId w:val="1"/>
        </w:numPr>
      </w:pPr>
      <w:r>
        <w:rPr>
          <w:b/>
          <w:bCs/>
        </w:rPr>
        <w:t>Ziel</w:t>
      </w:r>
      <w:r>
        <w:t xml:space="preserve">: Erreiche die Werkstatt, besiege den Endboss und entdecke </w:t>
      </w:r>
      <w:r>
        <w:t>Geheimnisse.</w:t>
      </w:r>
    </w:p>
    <w:p w14:paraId="117C3ED6" w14:textId="77777777" w:rsidR="00772FFF" w:rsidRDefault="00666CCB">
      <w:pPr>
        <w:numPr>
          <w:ilvl w:val="0"/>
          <w:numId w:val="1"/>
        </w:numPr>
      </w:pPr>
      <w:r>
        <w:rPr>
          <w:b/>
          <w:bCs/>
        </w:rPr>
        <w:t>Hook</w:t>
      </w:r>
      <w:r>
        <w:t>: Einzigartige Kombination aus </w:t>
      </w:r>
      <w:r>
        <w:rPr>
          <w:b/>
          <w:bCs/>
        </w:rPr>
        <w:t>Bosskämpfen</w:t>
      </w:r>
      <w:r>
        <w:t>, </w:t>
      </w:r>
      <w:r>
        <w:rPr>
          <w:b/>
          <w:bCs/>
        </w:rPr>
        <w:t>Deutschland-Rätseln</w:t>
      </w:r>
      <w:r>
        <w:t> und </w:t>
      </w:r>
      <w:r>
        <w:rPr>
          <w:b/>
          <w:bCs/>
        </w:rPr>
        <w:t>Easter Eggs</w:t>
      </w:r>
      <w:r>
        <w:t>.</w:t>
      </w:r>
    </w:p>
    <w:p w14:paraId="117C3ED7" w14:textId="77777777" w:rsidR="00772FFF" w:rsidRDefault="00666CCB">
      <w:pPr>
        <w:rPr>
          <w:b/>
          <w:bCs/>
        </w:rPr>
      </w:pPr>
      <w:r>
        <w:rPr>
          <w:b/>
          <w:bCs/>
        </w:rPr>
        <w:t>2. Spielmechaniken</w:t>
      </w:r>
    </w:p>
    <w:p w14:paraId="117C3ED8" w14:textId="77777777" w:rsidR="00772FFF" w:rsidRDefault="00666CCB">
      <w:pPr>
        <w:rPr>
          <w:b/>
          <w:bCs/>
        </w:rPr>
      </w:pPr>
      <w:r>
        <w:rPr>
          <w:b/>
          <w:bCs/>
        </w:rPr>
        <w:t>2.1 Steuerung</w:t>
      </w:r>
    </w:p>
    <w:p w14:paraId="117C3ED9" w14:textId="77777777" w:rsidR="00772FFF" w:rsidRDefault="00666CCB">
      <w:pPr>
        <w:numPr>
          <w:ilvl w:val="0"/>
          <w:numId w:val="2"/>
        </w:numPr>
      </w:pPr>
      <w:r>
        <w:rPr>
          <w:b/>
          <w:bCs/>
        </w:rPr>
        <w:t>Bewegung</w:t>
      </w:r>
      <w:r>
        <w:t>: W (vorwärts), A (links), S (rückwärts), D (rechts).</w:t>
      </w:r>
    </w:p>
    <w:p w14:paraId="117C3EDA" w14:textId="77777777" w:rsidR="00772FFF" w:rsidRDefault="00666CCB">
      <w:pPr>
        <w:numPr>
          <w:ilvl w:val="0"/>
          <w:numId w:val="2"/>
        </w:numPr>
      </w:pPr>
      <w:r>
        <w:rPr>
          <w:b/>
          <w:bCs/>
        </w:rPr>
        <w:t>Interaktion</w:t>
      </w:r>
      <w:r>
        <w:t>: Befehle wie </w:t>
      </w:r>
      <w:proofErr w:type="gramStart"/>
      <w:r>
        <w:t>Nimm</w:t>
      </w:r>
      <w:proofErr w:type="gramEnd"/>
      <w:r>
        <w:t xml:space="preserve"> [Item], Öffne [Tür], Kämpfe gegen [Boss].</w:t>
      </w:r>
    </w:p>
    <w:p w14:paraId="117C3EDB" w14:textId="77777777" w:rsidR="00772FFF" w:rsidRDefault="00666CCB">
      <w:pPr>
        <w:numPr>
          <w:ilvl w:val="0"/>
          <w:numId w:val="2"/>
        </w:numPr>
      </w:pPr>
      <w:r>
        <w:rPr>
          <w:b/>
          <w:bCs/>
        </w:rPr>
        <w:t>Inventar</w:t>
      </w:r>
      <w:r>
        <w:t>: Begrenzt auf 5 Items (z. B. </w:t>
      </w:r>
      <w:r>
        <w:rPr>
          <w:i/>
          <w:iCs/>
        </w:rPr>
        <w:t>Eimer, Schlüssel, Lebenslauf</w:t>
      </w:r>
      <w:r>
        <w:t>).</w:t>
      </w:r>
    </w:p>
    <w:p w14:paraId="117C3EDC" w14:textId="77777777" w:rsidR="00772FFF" w:rsidRDefault="00666CCB">
      <w:pPr>
        <w:rPr>
          <w:b/>
          <w:bCs/>
        </w:rPr>
      </w:pPr>
      <w:r>
        <w:rPr>
          <w:b/>
          <w:bCs/>
        </w:rPr>
        <w:t>2.2 Spielablauf</w:t>
      </w:r>
    </w:p>
    <w:p w14:paraId="117C3EDD" w14:textId="77777777" w:rsidR="00772FFF" w:rsidRDefault="00666CCB">
      <w:pPr>
        <w:numPr>
          <w:ilvl w:val="0"/>
          <w:numId w:val="3"/>
        </w:numPr>
      </w:pPr>
      <w:r>
        <w:rPr>
          <w:b/>
          <w:bCs/>
        </w:rPr>
        <w:t>Start</w:t>
      </w:r>
      <w:r>
        <w:t>: Wahl zwischen 3 Charakteren (nur Namen unterschiedlich).</w:t>
      </w:r>
    </w:p>
    <w:p w14:paraId="117C3EDE" w14:textId="77777777" w:rsidR="00772FFF" w:rsidRDefault="00666CCB">
      <w:pPr>
        <w:numPr>
          <w:ilvl w:val="0"/>
          <w:numId w:val="3"/>
        </w:numPr>
      </w:pPr>
      <w:r>
        <w:rPr>
          <w:b/>
          <w:bCs/>
        </w:rPr>
        <w:t>Hauptquest</w:t>
      </w:r>
      <w:r>
        <w:t>:</w:t>
      </w:r>
    </w:p>
    <w:p w14:paraId="117C3EDF" w14:textId="77777777" w:rsidR="00772FFF" w:rsidRDefault="00666CCB">
      <w:pPr>
        <w:numPr>
          <w:ilvl w:val="1"/>
          <w:numId w:val="3"/>
        </w:numPr>
      </w:pPr>
      <w:r>
        <w:t>Sammle Items (Eimer, Schlüssel, Lebenslauf).</w:t>
      </w:r>
    </w:p>
    <w:p w14:paraId="117C3EE0" w14:textId="77777777" w:rsidR="00772FFF" w:rsidRDefault="00666CCB">
      <w:pPr>
        <w:numPr>
          <w:ilvl w:val="1"/>
          <w:numId w:val="3"/>
        </w:numPr>
      </w:pPr>
      <w:r>
        <w:t xml:space="preserve">Löse Rätsel </w:t>
      </w:r>
      <w:r>
        <w:t>(Wasser-Mechanik, Boss-Fragen).</w:t>
      </w:r>
    </w:p>
    <w:p w14:paraId="117C3EE1" w14:textId="77777777" w:rsidR="00772FFF" w:rsidRDefault="00666CCB">
      <w:pPr>
        <w:numPr>
          <w:ilvl w:val="1"/>
          <w:numId w:val="3"/>
        </w:numPr>
      </w:pPr>
      <w:proofErr w:type="gramStart"/>
      <w:r>
        <w:t>Betrete</w:t>
      </w:r>
      <w:proofErr w:type="gramEnd"/>
      <w:r>
        <w:t xml:space="preserve"> die Werkstatt für den Finalkampf.</w:t>
      </w:r>
    </w:p>
    <w:p w14:paraId="117C3EE2" w14:textId="77777777" w:rsidR="00772FFF" w:rsidRDefault="00666CCB">
      <w:pPr>
        <w:numPr>
          <w:ilvl w:val="0"/>
          <w:numId w:val="3"/>
        </w:numPr>
      </w:pPr>
      <w:r>
        <w:rPr>
          <w:b/>
          <w:bCs/>
        </w:rPr>
        <w:t>Alternativ-Enden</w:t>
      </w:r>
      <w:r>
        <w:t>:</w:t>
      </w:r>
    </w:p>
    <w:p w14:paraId="117C3EE3" w14:textId="77777777" w:rsidR="00772FFF" w:rsidRDefault="00666CCB">
      <w:pPr>
        <w:numPr>
          <w:ilvl w:val="1"/>
          <w:numId w:val="3"/>
        </w:numPr>
      </w:pPr>
      <w:r>
        <w:rPr>
          <w:i/>
          <w:iCs/>
        </w:rPr>
        <w:t>Easter Egg-Pfad</w:t>
      </w:r>
      <w:r>
        <w:t>: Werde vom "King" überrascht und verliere Items.</w:t>
      </w:r>
    </w:p>
    <w:p w14:paraId="117C3EE4" w14:textId="77777777" w:rsidR="00772FFF" w:rsidRDefault="00666CCB">
      <w:pPr>
        <w:numPr>
          <w:ilvl w:val="1"/>
          <w:numId w:val="3"/>
        </w:numPr>
      </w:pPr>
      <w:r>
        <w:rPr>
          <w:i/>
          <w:iCs/>
        </w:rPr>
        <w:t>Schnellroute</w:t>
      </w:r>
      <w:r>
        <w:t>: Finde versteckten Schlüssel, um Boss zu umgehen.</w:t>
      </w:r>
    </w:p>
    <w:p w14:paraId="117C3EE5" w14:textId="77777777" w:rsidR="00772FFF" w:rsidRDefault="00666CCB">
      <w:pPr>
        <w:rPr>
          <w:b/>
          <w:bCs/>
        </w:rPr>
      </w:pPr>
      <w:r>
        <w:rPr>
          <w:b/>
          <w:bCs/>
        </w:rPr>
        <w:t>2.3 Kampfsystem</w:t>
      </w:r>
    </w:p>
    <w:p w14:paraId="117C3EE6" w14:textId="77777777" w:rsidR="00772FFF" w:rsidRDefault="00666CCB">
      <w:pPr>
        <w:numPr>
          <w:ilvl w:val="0"/>
          <w:numId w:val="4"/>
        </w:numPr>
      </w:pPr>
      <w:r>
        <w:rPr>
          <w:b/>
          <w:bCs/>
        </w:rPr>
        <w:t>Bosse</w:t>
      </w:r>
      <w:r>
        <w:t>:</w:t>
      </w:r>
    </w:p>
    <w:p w14:paraId="117C3EE7" w14:textId="77777777" w:rsidR="00772FFF" w:rsidRDefault="00666CCB">
      <w:pPr>
        <w:numPr>
          <w:ilvl w:val="1"/>
          <w:numId w:val="4"/>
        </w:numPr>
      </w:pPr>
      <w:r>
        <w:rPr>
          <w:i/>
          <w:iCs/>
        </w:rPr>
        <w:t>Remy</w:t>
      </w:r>
      <w:r>
        <w:t>: Muss für den Keller-Schlüssel besiegt werden.</w:t>
      </w:r>
    </w:p>
    <w:p w14:paraId="117C3EE8" w14:textId="77777777" w:rsidR="00772FFF" w:rsidRDefault="00666CCB">
      <w:pPr>
        <w:numPr>
          <w:ilvl w:val="1"/>
          <w:numId w:val="4"/>
        </w:numPr>
      </w:pPr>
      <w:r>
        <w:rPr>
          <w:i/>
          <w:iCs/>
        </w:rPr>
        <w:t>Malaga</w:t>
      </w:r>
      <w:r>
        <w:t>: Stellt Fragen über Deutschland (falsche Antwort → Kampf).</w:t>
      </w:r>
    </w:p>
    <w:p w14:paraId="117C3EE9" w14:textId="77777777" w:rsidR="00772FFF" w:rsidRDefault="00666CCB">
      <w:pPr>
        <w:numPr>
          <w:ilvl w:val="1"/>
          <w:numId w:val="4"/>
        </w:numPr>
      </w:pPr>
      <w:r>
        <w:rPr>
          <w:i/>
          <w:iCs/>
        </w:rPr>
        <w:t>Endboss</w:t>
      </w:r>
      <w:r>
        <w:t>: In der Werkstatt (höchster Schwierigkeitsgrad).</w:t>
      </w:r>
    </w:p>
    <w:p w14:paraId="117C3EEA" w14:textId="77777777" w:rsidR="00772FFF" w:rsidRDefault="00666CCB">
      <w:pPr>
        <w:numPr>
          <w:ilvl w:val="0"/>
          <w:numId w:val="4"/>
        </w:numPr>
      </w:pPr>
      <w:r>
        <w:rPr>
          <w:b/>
          <w:bCs/>
        </w:rPr>
        <w:t>HP-System</w:t>
      </w:r>
      <w:r>
        <w:t>:</w:t>
      </w:r>
    </w:p>
    <w:p w14:paraId="117C3EEB" w14:textId="77777777" w:rsidR="00772FFF" w:rsidRDefault="00666CCB">
      <w:pPr>
        <w:numPr>
          <w:ilvl w:val="1"/>
          <w:numId w:val="4"/>
        </w:numPr>
      </w:pPr>
      <w:r>
        <w:t>Start-HP: 100.</w:t>
      </w:r>
    </w:p>
    <w:p w14:paraId="117C3EEC" w14:textId="77777777" w:rsidR="00772FFF" w:rsidRDefault="00666CCB">
      <w:pPr>
        <w:numPr>
          <w:ilvl w:val="1"/>
          <w:numId w:val="4"/>
        </w:numPr>
      </w:pPr>
      <w:r>
        <w:t>Boss-Angriffe: -20 HP pro Treffer.</w:t>
      </w:r>
    </w:p>
    <w:p w14:paraId="117C3EED" w14:textId="77777777" w:rsidR="00772FFF" w:rsidRDefault="00666CCB">
      <w:pPr>
        <w:numPr>
          <w:ilvl w:val="1"/>
          <w:numId w:val="4"/>
        </w:numPr>
      </w:pPr>
      <w:r>
        <w:lastRenderedPageBreak/>
        <w:t>Heil-Items: +20 HP (z. B. </w:t>
      </w:r>
      <w:r>
        <w:rPr>
          <w:i/>
          <w:iCs/>
        </w:rPr>
        <w:t>Schwert als Item</w:t>
      </w:r>
      <w:r>
        <w:t>).</w:t>
      </w:r>
    </w:p>
    <w:p w14:paraId="117C3EEE" w14:textId="77777777" w:rsidR="00772FFF" w:rsidRDefault="00666CCB">
      <w:pPr>
        <w:rPr>
          <w:b/>
          <w:bCs/>
        </w:rPr>
      </w:pPr>
      <w:r>
        <w:rPr>
          <w:b/>
          <w:bCs/>
        </w:rPr>
        <w:t>2.4 Rätsel &amp; Umgebung</w:t>
      </w:r>
    </w:p>
    <w:p w14:paraId="117C3EEF" w14:textId="77777777" w:rsidR="00772FFF" w:rsidRDefault="00666CCB">
      <w:pPr>
        <w:numPr>
          <w:ilvl w:val="0"/>
          <w:numId w:val="5"/>
        </w:numPr>
      </w:pPr>
      <w:r>
        <w:rPr>
          <w:b/>
          <w:bCs/>
        </w:rPr>
        <w:t>Wassermechanik</w:t>
      </w:r>
      <w:r>
        <w:t>:</w:t>
      </w:r>
    </w:p>
    <w:p w14:paraId="117C3EF0" w14:textId="77777777" w:rsidR="00772FFF" w:rsidRDefault="00666CCB">
      <w:pPr>
        <w:numPr>
          <w:ilvl w:val="1"/>
          <w:numId w:val="5"/>
        </w:numPr>
      </w:pPr>
      <w:r>
        <w:t>Brennender Wald blockiert Weg → Mit Eimer löschen.</w:t>
      </w:r>
    </w:p>
    <w:p w14:paraId="117C3EF1" w14:textId="77777777" w:rsidR="00772FFF" w:rsidRDefault="00666CCB">
      <w:pPr>
        <w:numPr>
          <w:ilvl w:val="0"/>
          <w:numId w:val="5"/>
        </w:numPr>
      </w:pPr>
      <w:r>
        <w:rPr>
          <w:b/>
          <w:bCs/>
        </w:rPr>
        <w:t>Deutschland-Rätsel</w:t>
      </w:r>
      <w:r>
        <w:t>:</w:t>
      </w:r>
    </w:p>
    <w:p w14:paraId="117C3EF2" w14:textId="77777777" w:rsidR="00772FFF" w:rsidRDefault="00666CCB">
      <w:pPr>
        <w:numPr>
          <w:ilvl w:val="1"/>
          <w:numId w:val="5"/>
        </w:numPr>
      </w:pPr>
      <w:r>
        <w:t>Beispiel: </w:t>
      </w:r>
      <w:r>
        <w:rPr>
          <w:i/>
          <w:iCs/>
        </w:rPr>
        <w:t>"Wie heißt das größte Bundesland?"</w:t>
      </w:r>
      <w:r>
        <w:t> (Antwort: Bayern).</w:t>
      </w:r>
    </w:p>
    <w:p w14:paraId="117C3EF3" w14:textId="77777777" w:rsidR="00772FFF" w:rsidRDefault="00666CCB">
      <w:pPr>
        <w:numPr>
          <w:ilvl w:val="0"/>
          <w:numId w:val="5"/>
        </w:numPr>
      </w:pPr>
      <w:r>
        <w:rPr>
          <w:b/>
          <w:bCs/>
        </w:rPr>
        <w:t>Geheime Pfade</w:t>
      </w:r>
      <w:r>
        <w:t>:</w:t>
      </w:r>
    </w:p>
    <w:p w14:paraId="117C3EF4" w14:textId="77777777" w:rsidR="00772FFF" w:rsidRDefault="00666CCB">
      <w:pPr>
        <w:numPr>
          <w:ilvl w:val="1"/>
          <w:numId w:val="5"/>
        </w:numPr>
      </w:pPr>
      <w:r>
        <w:t>Versteckte Kiste mit Schlüssel (spart Malaga-Kampf).</w:t>
      </w:r>
    </w:p>
    <w:p w14:paraId="117C3EF5" w14:textId="77777777" w:rsidR="00772FFF" w:rsidRDefault="00666CCB">
      <w:pPr>
        <w:rPr>
          <w:b/>
          <w:bCs/>
        </w:rPr>
      </w:pPr>
      <w:r>
        <w:rPr>
          <w:b/>
          <w:bCs/>
        </w:rPr>
        <w:t>3. Level-Design</w:t>
      </w:r>
    </w:p>
    <w:tbl>
      <w:tblPr>
        <w:tblW w:w="79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6"/>
        <w:gridCol w:w="3607"/>
        <w:gridCol w:w="2487"/>
      </w:tblGrid>
      <w:tr w:rsidR="00772FFF" w14:paraId="117C3EF9" w14:textId="777777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06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117C3EF6" w14:textId="77777777" w:rsidR="00772FFF" w:rsidRDefault="00666CCB">
            <w:pPr>
              <w:rPr>
                <w:b/>
                <w:bCs/>
              </w:rPr>
            </w:pPr>
            <w:r>
              <w:rPr>
                <w:b/>
                <w:bCs/>
              </w:rPr>
              <w:t>Ort</w:t>
            </w:r>
          </w:p>
        </w:tc>
        <w:tc>
          <w:tcPr>
            <w:tcW w:w="3607" w:type="dxa"/>
            <w:shd w:val="clear" w:color="auto" w:fill="292A2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C3EF7" w14:textId="77777777" w:rsidR="00772FFF" w:rsidRDefault="00666CCB">
            <w:pPr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87" w:type="dxa"/>
            <w:shd w:val="clear" w:color="auto" w:fill="292A2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C3EF8" w14:textId="77777777" w:rsidR="00772FFF" w:rsidRDefault="00666CCB">
            <w:pPr>
              <w:rPr>
                <w:b/>
                <w:bCs/>
              </w:rPr>
            </w:pPr>
            <w:r>
              <w:rPr>
                <w:b/>
                <w:bCs/>
              </w:rPr>
              <w:t>Items</w:t>
            </w:r>
          </w:p>
        </w:tc>
      </w:tr>
      <w:tr w:rsidR="00772FFF" w14:paraId="117C3EFD" w14:textId="77777777">
        <w:tblPrEx>
          <w:tblCellMar>
            <w:top w:w="0" w:type="dxa"/>
            <w:bottom w:w="0" w:type="dxa"/>
          </w:tblCellMar>
        </w:tblPrEx>
        <w:tc>
          <w:tcPr>
            <w:tcW w:w="1806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117C3EFA" w14:textId="77777777" w:rsidR="00772FFF" w:rsidRDefault="00666CCB">
            <w:r>
              <w:t>Spawn-Punkt</w:t>
            </w:r>
          </w:p>
        </w:tc>
        <w:tc>
          <w:tcPr>
            <w:tcW w:w="3607" w:type="dxa"/>
            <w:shd w:val="clear" w:color="auto" w:fill="292A2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C3EFB" w14:textId="77777777" w:rsidR="00772FFF" w:rsidRDefault="00666CCB">
            <w:r>
              <w:t>Startbereich, Sicherheitszone</w:t>
            </w:r>
          </w:p>
        </w:tc>
        <w:tc>
          <w:tcPr>
            <w:tcW w:w="2487" w:type="dxa"/>
            <w:shd w:val="clear" w:color="auto" w:fill="292A2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C3EFC" w14:textId="77777777" w:rsidR="00772FFF" w:rsidRDefault="00666CCB">
            <w:r>
              <w:t>–</w:t>
            </w:r>
          </w:p>
        </w:tc>
      </w:tr>
      <w:tr w:rsidR="00772FFF" w14:paraId="117C3F01" w14:textId="77777777">
        <w:tblPrEx>
          <w:tblCellMar>
            <w:top w:w="0" w:type="dxa"/>
            <w:bottom w:w="0" w:type="dxa"/>
          </w:tblCellMar>
        </w:tblPrEx>
        <w:tc>
          <w:tcPr>
            <w:tcW w:w="1806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117C3EFE" w14:textId="77777777" w:rsidR="00772FFF" w:rsidRDefault="00666CCB">
            <w:r>
              <w:t>Verlassene Hütte</w:t>
            </w:r>
          </w:p>
        </w:tc>
        <w:tc>
          <w:tcPr>
            <w:tcW w:w="3607" w:type="dxa"/>
            <w:shd w:val="clear" w:color="auto" w:fill="292A2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C3EFF" w14:textId="77777777" w:rsidR="00772FFF" w:rsidRDefault="00666CCB">
            <w:r>
              <w:t>Offene Tür, verschlossener Keller</w:t>
            </w:r>
          </w:p>
        </w:tc>
        <w:tc>
          <w:tcPr>
            <w:tcW w:w="2487" w:type="dxa"/>
            <w:shd w:val="clear" w:color="auto" w:fill="292A2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C3F00" w14:textId="77777777" w:rsidR="00772FFF" w:rsidRDefault="00666CCB">
            <w:r>
              <w:t>–</w:t>
            </w:r>
          </w:p>
        </w:tc>
      </w:tr>
      <w:tr w:rsidR="00772FFF" w14:paraId="117C3F05" w14:textId="77777777">
        <w:tblPrEx>
          <w:tblCellMar>
            <w:top w:w="0" w:type="dxa"/>
            <w:bottom w:w="0" w:type="dxa"/>
          </w:tblCellMar>
        </w:tblPrEx>
        <w:tc>
          <w:tcPr>
            <w:tcW w:w="1806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117C3F02" w14:textId="77777777" w:rsidR="00772FFF" w:rsidRDefault="00666CCB">
            <w:r>
              <w:t>Remys Garten</w:t>
            </w:r>
          </w:p>
        </w:tc>
        <w:tc>
          <w:tcPr>
            <w:tcW w:w="3607" w:type="dxa"/>
            <w:shd w:val="clear" w:color="auto" w:fill="292A2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C3F03" w14:textId="77777777" w:rsidR="00772FFF" w:rsidRDefault="00666CCB">
            <w:r>
              <w:t>Wasserquelle</w:t>
            </w:r>
          </w:p>
        </w:tc>
        <w:tc>
          <w:tcPr>
            <w:tcW w:w="2487" w:type="dxa"/>
            <w:shd w:val="clear" w:color="auto" w:fill="292A2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C3F04" w14:textId="77777777" w:rsidR="00772FFF" w:rsidRDefault="00666CCB">
            <w:r>
              <w:t>Eimer</w:t>
            </w:r>
          </w:p>
        </w:tc>
      </w:tr>
      <w:tr w:rsidR="00772FFF" w14:paraId="117C3F09" w14:textId="77777777">
        <w:tblPrEx>
          <w:tblCellMar>
            <w:top w:w="0" w:type="dxa"/>
            <w:bottom w:w="0" w:type="dxa"/>
          </w:tblCellMar>
        </w:tblPrEx>
        <w:tc>
          <w:tcPr>
            <w:tcW w:w="1806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117C3F06" w14:textId="77777777" w:rsidR="00772FFF" w:rsidRDefault="00666CCB">
            <w:r>
              <w:t>Brennender Wald</w:t>
            </w:r>
          </w:p>
        </w:tc>
        <w:tc>
          <w:tcPr>
            <w:tcW w:w="3607" w:type="dxa"/>
            <w:shd w:val="clear" w:color="auto" w:fill="292A2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C3F07" w14:textId="77777777" w:rsidR="00772FFF" w:rsidRDefault="00666CCB">
            <w:r>
              <w:t>Blockiert Weg</w:t>
            </w:r>
          </w:p>
        </w:tc>
        <w:tc>
          <w:tcPr>
            <w:tcW w:w="2487" w:type="dxa"/>
            <w:shd w:val="clear" w:color="auto" w:fill="292A2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C3F08" w14:textId="77777777" w:rsidR="00772FFF" w:rsidRDefault="00666CCB">
            <w:r>
              <w:t>– (Benötigt Eimer)</w:t>
            </w:r>
          </w:p>
        </w:tc>
      </w:tr>
      <w:tr w:rsidR="00772FFF" w14:paraId="117C3F0D" w14:textId="77777777">
        <w:tblPrEx>
          <w:tblCellMar>
            <w:top w:w="0" w:type="dxa"/>
            <w:bottom w:w="0" w:type="dxa"/>
          </w:tblCellMar>
        </w:tblPrEx>
        <w:tc>
          <w:tcPr>
            <w:tcW w:w="1806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117C3F0A" w14:textId="77777777" w:rsidR="00772FFF" w:rsidRDefault="00666CCB">
            <w:r>
              <w:t>Werkstatt</w:t>
            </w:r>
          </w:p>
        </w:tc>
        <w:tc>
          <w:tcPr>
            <w:tcW w:w="3607" w:type="dxa"/>
            <w:shd w:val="clear" w:color="auto" w:fill="292A2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C3F0B" w14:textId="77777777" w:rsidR="00772FFF" w:rsidRDefault="00666CCB">
            <w:r>
              <w:t xml:space="preserve">Endboss, </w:t>
            </w:r>
            <w:r>
              <w:t>Lebenslauf als Schlüssel</w:t>
            </w:r>
          </w:p>
        </w:tc>
        <w:tc>
          <w:tcPr>
            <w:tcW w:w="2487" w:type="dxa"/>
            <w:shd w:val="clear" w:color="auto" w:fill="292A2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C3F0C" w14:textId="77777777" w:rsidR="00772FFF" w:rsidRDefault="00666CCB">
            <w:r>
              <w:t>Lebenslauf (Belohnung)</w:t>
            </w:r>
          </w:p>
        </w:tc>
      </w:tr>
    </w:tbl>
    <w:p w14:paraId="117C3F0E" w14:textId="77777777" w:rsidR="00772FFF" w:rsidRDefault="00666CCB">
      <w:pPr>
        <w:rPr>
          <w:b/>
          <w:bCs/>
        </w:rPr>
      </w:pPr>
      <w:r>
        <w:rPr>
          <w:b/>
          <w:bCs/>
        </w:rPr>
        <w:t>4. Items &amp; Belohnungen</w:t>
      </w:r>
    </w:p>
    <w:p w14:paraId="117C3F0F" w14:textId="77777777" w:rsidR="00772FFF" w:rsidRDefault="00666CCB">
      <w:pPr>
        <w:numPr>
          <w:ilvl w:val="0"/>
          <w:numId w:val="6"/>
        </w:numPr>
      </w:pPr>
      <w:r>
        <w:rPr>
          <w:b/>
          <w:bCs/>
        </w:rPr>
        <w:t>Schlüssel</w:t>
      </w:r>
      <w:r>
        <w:t>: Öffnet Keller (nach Remy-Kampf).</w:t>
      </w:r>
    </w:p>
    <w:p w14:paraId="117C3F10" w14:textId="77777777" w:rsidR="00772FFF" w:rsidRDefault="00666CCB">
      <w:pPr>
        <w:numPr>
          <w:ilvl w:val="0"/>
          <w:numId w:val="6"/>
        </w:numPr>
      </w:pPr>
      <w:r>
        <w:rPr>
          <w:b/>
          <w:bCs/>
        </w:rPr>
        <w:t>Eimer</w:t>
      </w:r>
      <w:r>
        <w:t>: Löscht Wald (mit Wasser gefüllt).</w:t>
      </w:r>
    </w:p>
    <w:p w14:paraId="117C3F11" w14:textId="77777777" w:rsidR="00772FFF" w:rsidRDefault="00666CCB">
      <w:pPr>
        <w:numPr>
          <w:ilvl w:val="0"/>
          <w:numId w:val="6"/>
        </w:numPr>
      </w:pPr>
      <w:r>
        <w:rPr>
          <w:b/>
          <w:bCs/>
        </w:rPr>
        <w:t>Lebenslauf</w:t>
      </w:r>
      <w:r>
        <w:t>: Zugang zur Werkstatt.</w:t>
      </w:r>
    </w:p>
    <w:p w14:paraId="117C3F12" w14:textId="77777777" w:rsidR="00772FFF" w:rsidRDefault="00666CCB">
      <w:pPr>
        <w:numPr>
          <w:ilvl w:val="0"/>
          <w:numId w:val="6"/>
        </w:numPr>
      </w:pPr>
      <w:r>
        <w:rPr>
          <w:b/>
          <w:bCs/>
        </w:rPr>
        <w:t>Easter Egg</w:t>
      </w:r>
      <w:r>
        <w:t xml:space="preserve">: "King </w:t>
      </w:r>
      <w:proofErr w:type="spellStart"/>
      <w:r>
        <w:t>Jumped</w:t>
      </w:r>
      <w:proofErr w:type="spellEnd"/>
      <w:r>
        <w:t xml:space="preserve"> dich" → Zufälliger </w:t>
      </w:r>
      <w:proofErr w:type="spellStart"/>
      <w:r>
        <w:t>Itemverlust</w:t>
      </w:r>
      <w:proofErr w:type="spellEnd"/>
      <w:r>
        <w:t>.</w:t>
      </w:r>
    </w:p>
    <w:p w14:paraId="117C3F13" w14:textId="77777777" w:rsidR="00772FFF" w:rsidRDefault="00666CCB">
      <w:pPr>
        <w:rPr>
          <w:b/>
          <w:bCs/>
        </w:rPr>
      </w:pPr>
      <w:r>
        <w:rPr>
          <w:b/>
          <w:bCs/>
        </w:rPr>
        <w:t>5. Fehlermechaniken</w:t>
      </w:r>
    </w:p>
    <w:p w14:paraId="117C3F14" w14:textId="77777777" w:rsidR="00772FFF" w:rsidRDefault="00666CCB">
      <w:pPr>
        <w:numPr>
          <w:ilvl w:val="0"/>
          <w:numId w:val="7"/>
        </w:numPr>
      </w:pPr>
      <w:r>
        <w:rPr>
          <w:b/>
          <w:bCs/>
        </w:rPr>
        <w:t>Game Over</w:t>
      </w:r>
      <w:r>
        <w:t>: Bei HP = 0 → Zurück zum Spawn.</w:t>
      </w:r>
    </w:p>
    <w:p w14:paraId="117C3F15" w14:textId="77777777" w:rsidR="00772FFF" w:rsidRDefault="00666CCB">
      <w:pPr>
        <w:numPr>
          <w:ilvl w:val="0"/>
          <w:numId w:val="7"/>
        </w:numPr>
      </w:pPr>
      <w:r>
        <w:rPr>
          <w:b/>
          <w:bCs/>
        </w:rPr>
        <w:t>Ungültige Eingaben</w:t>
      </w:r>
      <w:r>
        <w:t>: Klare Fehlermeldungen (z. B. </w:t>
      </w:r>
      <w:r>
        <w:rPr>
          <w:i/>
          <w:iCs/>
        </w:rPr>
        <w:t>"Unbekannter Befehl"</w:t>
      </w:r>
      <w:r>
        <w:t>).</w:t>
      </w:r>
    </w:p>
    <w:p w14:paraId="117C3F16" w14:textId="77777777" w:rsidR="00772FFF" w:rsidRDefault="00666CCB">
      <w:pPr>
        <w:rPr>
          <w:b/>
          <w:bCs/>
        </w:rPr>
      </w:pPr>
      <w:r>
        <w:rPr>
          <w:b/>
          <w:bCs/>
        </w:rPr>
        <w:t>6. Technische Umsetzung</w:t>
      </w:r>
    </w:p>
    <w:p w14:paraId="117C3F17" w14:textId="77777777" w:rsidR="00772FFF" w:rsidRDefault="00666CCB">
      <w:pPr>
        <w:numPr>
          <w:ilvl w:val="0"/>
          <w:numId w:val="8"/>
        </w:numPr>
      </w:pPr>
      <w:r>
        <w:rPr>
          <w:b/>
          <w:bCs/>
        </w:rPr>
        <w:t>Plattform</w:t>
      </w:r>
      <w:r>
        <w:t>: Konsolenbasiert (Python, C# etc.).</w:t>
      </w:r>
    </w:p>
    <w:p w14:paraId="117C3F18" w14:textId="77777777" w:rsidR="00772FFF" w:rsidRDefault="00666CCB">
      <w:pPr>
        <w:numPr>
          <w:ilvl w:val="0"/>
          <w:numId w:val="8"/>
        </w:numPr>
      </w:pPr>
      <w:r>
        <w:rPr>
          <w:b/>
          <w:bCs/>
        </w:rPr>
        <w:t>Speicherstand</w:t>
      </w:r>
      <w:r>
        <w:t xml:space="preserve">: Automatisch nach </w:t>
      </w:r>
      <w:r>
        <w:t>jedem Bosskampf.</w:t>
      </w:r>
    </w:p>
    <w:p w14:paraId="117C3F19" w14:textId="77777777" w:rsidR="00772FFF" w:rsidRDefault="00772FFF"/>
    <w:sectPr w:rsidR="00772FFF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7C3ED5" w14:textId="77777777" w:rsidR="00666CCB" w:rsidRDefault="00666CCB">
      <w:pPr>
        <w:spacing w:after="0" w:line="240" w:lineRule="auto"/>
      </w:pPr>
      <w:r>
        <w:separator/>
      </w:r>
    </w:p>
  </w:endnote>
  <w:endnote w:type="continuationSeparator" w:id="0">
    <w:p w14:paraId="117C3ED7" w14:textId="77777777" w:rsidR="00666CCB" w:rsidRDefault="00666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C3ED1" w14:textId="77777777" w:rsidR="00666CCB" w:rsidRDefault="00666CC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17C3ED3" w14:textId="77777777" w:rsidR="00666CCB" w:rsidRDefault="00666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66FC5"/>
    <w:multiLevelType w:val="multilevel"/>
    <w:tmpl w:val="3394394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E9054B1"/>
    <w:multiLevelType w:val="multilevel"/>
    <w:tmpl w:val="A0CA0E3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DB26B73"/>
    <w:multiLevelType w:val="multilevel"/>
    <w:tmpl w:val="DD36E13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460A40ED"/>
    <w:multiLevelType w:val="multilevel"/>
    <w:tmpl w:val="E932E0D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4D7D0272"/>
    <w:multiLevelType w:val="multilevel"/>
    <w:tmpl w:val="E0EEBF4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6CCF16D6"/>
    <w:multiLevelType w:val="multilevel"/>
    <w:tmpl w:val="88D2450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6DB5063A"/>
    <w:multiLevelType w:val="multilevel"/>
    <w:tmpl w:val="4356C1B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7" w15:restartNumberingAfterBreak="0">
    <w:nsid w:val="70646FED"/>
    <w:multiLevelType w:val="multilevel"/>
    <w:tmpl w:val="6A34BE0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54297020">
    <w:abstractNumId w:val="5"/>
  </w:num>
  <w:num w:numId="2" w16cid:durableId="1588344">
    <w:abstractNumId w:val="1"/>
  </w:num>
  <w:num w:numId="3" w16cid:durableId="1908682789">
    <w:abstractNumId w:val="6"/>
  </w:num>
  <w:num w:numId="4" w16cid:durableId="264505037">
    <w:abstractNumId w:val="0"/>
  </w:num>
  <w:num w:numId="5" w16cid:durableId="1889150709">
    <w:abstractNumId w:val="3"/>
  </w:num>
  <w:num w:numId="6" w16cid:durableId="138503070">
    <w:abstractNumId w:val="4"/>
  </w:num>
  <w:num w:numId="7" w16cid:durableId="432671889">
    <w:abstractNumId w:val="7"/>
  </w:num>
  <w:num w:numId="8" w16cid:durableId="738793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72FFF"/>
    <w:rsid w:val="00444330"/>
    <w:rsid w:val="00666CCB"/>
    <w:rsid w:val="0077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C3ED1"/>
  <w15:docId w15:val="{890CB588-478C-468C-B72C-74EE7EC2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de-DE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berschrift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berschrift8">
    <w:name w:val="heading 8"/>
    <w:basedOn w:val="Standard"/>
    <w:next w:val="Standard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berschrift9">
    <w:name w:val="heading 9"/>
    <w:basedOn w:val="Standard"/>
    <w:next w:val="Standard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berschrift2Zchn">
    <w:name w:val="Überschrift 2 Zchn"/>
    <w:basedOn w:val="Absatz-Standardschriftar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berschrift3Zchn">
    <w:name w:val="Überschrift 3 Zchn"/>
    <w:basedOn w:val="Absatz-Standardschriftart"/>
    <w:rPr>
      <w:rFonts w:eastAsia="Times New Roman" w:cs="Times New Roman"/>
      <w:color w:val="0F4761"/>
      <w:sz w:val="28"/>
      <w:szCs w:val="28"/>
    </w:rPr>
  </w:style>
  <w:style w:type="character" w:customStyle="1" w:styleId="berschrift4Zchn">
    <w:name w:val="Überschrift 4 Zchn"/>
    <w:basedOn w:val="Absatz-Standardschriftart"/>
    <w:rPr>
      <w:rFonts w:eastAsia="Times New Roman" w:cs="Times New Roman"/>
      <w:i/>
      <w:iCs/>
      <w:color w:val="0F4761"/>
    </w:rPr>
  </w:style>
  <w:style w:type="character" w:customStyle="1" w:styleId="berschrift5Zchn">
    <w:name w:val="Überschrift 5 Zchn"/>
    <w:basedOn w:val="Absatz-Standardschriftart"/>
    <w:rPr>
      <w:rFonts w:eastAsia="Times New Roman" w:cs="Times New Roman"/>
      <w:color w:val="0F4761"/>
    </w:rPr>
  </w:style>
  <w:style w:type="character" w:customStyle="1" w:styleId="berschrift6Zchn">
    <w:name w:val="Überschrift 6 Zchn"/>
    <w:basedOn w:val="Absatz-Standardschriftart"/>
    <w:rPr>
      <w:rFonts w:eastAsia="Times New Roman" w:cs="Times New Roman"/>
      <w:i/>
      <w:iCs/>
      <w:color w:val="595959"/>
    </w:rPr>
  </w:style>
  <w:style w:type="character" w:customStyle="1" w:styleId="berschrift7Zchn">
    <w:name w:val="Überschrift 7 Zchn"/>
    <w:basedOn w:val="Absatz-Standardschriftart"/>
    <w:rPr>
      <w:rFonts w:eastAsia="Times New Roman" w:cs="Times New Roman"/>
      <w:color w:val="595959"/>
    </w:rPr>
  </w:style>
  <w:style w:type="character" w:customStyle="1" w:styleId="berschrift8Zchn">
    <w:name w:val="Überschrift 8 Zchn"/>
    <w:basedOn w:val="Absatz-Standardschriftart"/>
    <w:rPr>
      <w:rFonts w:eastAsia="Times New Roman" w:cs="Times New Roman"/>
      <w:i/>
      <w:iCs/>
      <w:color w:val="272727"/>
    </w:rPr>
  </w:style>
  <w:style w:type="character" w:customStyle="1" w:styleId="berschrift9Zchn">
    <w:name w:val="Überschrift 9 Zchn"/>
    <w:basedOn w:val="Absatz-Standardschriftart"/>
    <w:rPr>
      <w:rFonts w:eastAsia="Times New Roman" w:cs="Times New Roman"/>
      <w:color w:val="272727"/>
    </w:rPr>
  </w:style>
  <w:style w:type="paragraph" w:styleId="Titel">
    <w:name w:val="Title"/>
    <w:basedOn w:val="Standard"/>
    <w:next w:val="Standard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elZchn">
    <w:name w:val="Titel Zchn"/>
    <w:basedOn w:val="Absatz-Standardschriftar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Untertitel">
    <w:name w:val="Subtitle"/>
    <w:basedOn w:val="Standard"/>
    <w:next w:val="Standard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rPr>
      <w:rFonts w:eastAsia="Times New Roman" w:cs="Times New Roman"/>
      <w:color w:val="595959"/>
      <w:spacing w:val="15"/>
      <w:sz w:val="28"/>
      <w:szCs w:val="28"/>
    </w:rPr>
  </w:style>
  <w:style w:type="paragraph" w:styleId="Zitat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character" w:customStyle="1" w:styleId="ZitatZchn">
    <w:name w:val="Zitat Zchn"/>
    <w:basedOn w:val="Absatz-Standardschriftart"/>
    <w:rPr>
      <w:i/>
      <w:iCs/>
      <w:color w:val="404040"/>
    </w:rPr>
  </w:style>
  <w:style w:type="paragraph" w:styleId="Listenabsatz">
    <w:name w:val="List Paragraph"/>
    <w:basedOn w:val="Standard"/>
    <w:pPr>
      <w:ind w:left="720"/>
      <w:contextualSpacing/>
    </w:pPr>
  </w:style>
  <w:style w:type="character" w:styleId="IntensiveHervorhebung">
    <w:name w:val="Intense Emphasis"/>
    <w:basedOn w:val="Absatz-Standardschriftart"/>
    <w:rPr>
      <w:i/>
      <w:iCs/>
      <w:color w:val="0F4761"/>
    </w:rPr>
  </w:style>
  <w:style w:type="paragraph" w:styleId="IntensivesZitat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ivesZitatZchn">
    <w:name w:val="Intensives Zitat Zchn"/>
    <w:basedOn w:val="Absatz-Standardschriftart"/>
    <w:rPr>
      <w:i/>
      <w:iCs/>
      <w:color w:val="0F4761"/>
    </w:rPr>
  </w:style>
  <w:style w:type="character" w:styleId="IntensiverVerweis">
    <w:name w:val="Intense Reference"/>
    <w:basedOn w:val="Absatz-Standardschriftar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Zhi-Qiang Chen</dc:creator>
  <dc:description/>
  <cp:lastModifiedBy>Zhi-Qiang Chen</cp:lastModifiedBy>
  <cp:revision>2</cp:revision>
  <dcterms:created xsi:type="dcterms:W3CDTF">2025-04-03T11:44:00Z</dcterms:created>
  <dcterms:modified xsi:type="dcterms:W3CDTF">2025-04-03T11:44:00Z</dcterms:modified>
</cp:coreProperties>
</file>